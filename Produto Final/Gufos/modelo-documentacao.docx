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6686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6686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668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8708BC">
      <w:r>
        <w:t>Essa sessão tende a demonstrar o que será desenvolvido no Banco de Dados e quais são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8708BC">
      <w:r>
        <w:t>O modelo Lógico é o modelo que mais se aproxima ao Banco de Dados</w:t>
      </w:r>
    </w:p>
    <w:p w:rsidR="00292830" w:rsidRDefault="00292830">
      <w:r>
        <w:rPr>
          <w:noProof/>
        </w:rPr>
        <w:drawing>
          <wp:inline distT="0" distB="0" distL="0" distR="0">
            <wp:extent cx="3057525" cy="249071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ógico.png-Page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825" cy="25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708BC" w:rsidP="008A7F37">
      <w:r>
        <w:t>O modelo físico é onde são adicionados valores para validação da modelagem.</w:t>
      </w:r>
    </w:p>
    <w:p w:rsidR="00292830" w:rsidRDefault="00292830" w:rsidP="008A7F37">
      <w:r>
        <w:rPr>
          <w:noProof/>
        </w:rPr>
        <w:drawing>
          <wp:inline distT="0" distB="0" distL="0" distR="0">
            <wp:extent cx="4933950" cy="15446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ísico.png-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327" cy="15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8708BC">
      <w:r>
        <w:t>O modelo conceitual é uma visualização macro das entidades e seus relacionamentos.</w:t>
      </w:r>
    </w:p>
    <w:p w:rsidR="00292830" w:rsidRDefault="00292830">
      <w:pPr>
        <w:sectPr w:rsidR="00292830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866640" cy="1476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.png-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120" cy="15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866" w:rsidRDefault="00B66866">
      <w:pPr>
        <w:spacing w:after="0" w:line="240" w:lineRule="auto"/>
      </w:pPr>
      <w:r>
        <w:separator/>
      </w:r>
    </w:p>
  </w:endnote>
  <w:endnote w:type="continuationSeparator" w:id="0">
    <w:p w:rsidR="00B66866" w:rsidRDefault="00B6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6686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866" w:rsidRDefault="00B66866">
      <w:pPr>
        <w:spacing w:after="0" w:line="240" w:lineRule="auto"/>
      </w:pPr>
      <w:r>
        <w:separator/>
      </w:r>
    </w:p>
  </w:footnote>
  <w:footnote w:type="continuationSeparator" w:id="0">
    <w:p w:rsidR="00B66866" w:rsidRDefault="00B6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92830"/>
    <w:rsid w:val="002C440D"/>
    <w:rsid w:val="002E0003"/>
    <w:rsid w:val="00362822"/>
    <w:rsid w:val="00376460"/>
    <w:rsid w:val="003A1B68"/>
    <w:rsid w:val="00430F69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708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86DE7"/>
    <w:rsid w:val="00A967A8"/>
    <w:rsid w:val="00B36547"/>
    <w:rsid w:val="00B66866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50A14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CD5EAD"/>
    <w:rsid w:val="00D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12461-64E0-4565-9187-9FAE3FC2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11</Pages>
  <Words>336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Rayssa Tavares Dos Santos</cp:lastModifiedBy>
  <cp:revision>2</cp:revision>
  <dcterms:created xsi:type="dcterms:W3CDTF">2019-08-06T19:55:00Z</dcterms:created>
  <dcterms:modified xsi:type="dcterms:W3CDTF">2019-08-06T19:55:00Z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